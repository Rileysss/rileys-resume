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2A2" w:rsidRDefault="00E772A2">
      <w:pPr>
        <w:pStyle w:val="Heading1"/>
      </w:pPr>
    </w:p>
    <w:p w:rsidR="00E772A2" w:rsidRDefault="00076DD6">
      <w:pPr>
        <w:pStyle w:val="Heading1"/>
      </w:pPr>
      <w:bookmarkStart w:id="0" w:name="_GoBack"/>
      <w:bookmarkEnd w:id="0"/>
      <w:r>
        <w:t>Summary</w:t>
      </w:r>
    </w:p>
    <w:p w:rsid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</w:pP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>Responsible and passionate about delivering outstanding quality and service. Offering extensive experience in the industry with a history of recognition for performance.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</w:pPr>
    </w:p>
    <w:p w:rsid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Highly skilled and experienced developer with a passion for creating innovative and impactful software solutions. Proven expertise in designing, developing, and implementing complex systems, utilizing a range of programming languages and modelling techniques. </w:t>
      </w:r>
    </w:p>
    <w:p w:rsid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</w:p>
    <w:p w:rsid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Expertise in: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6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Coding: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Python, Java, C++, JavaScript</w:t>
      </w:r>
    </w:p>
    <w:p w:rsidR="00076DD6" w:rsidRPr="00076DD6" w:rsidRDefault="00076DD6" w:rsidP="00076DD6">
      <w:p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Demonstrated ability to: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7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Lead and manage development teams: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Successfully led and mentored cross-functional teams of developers to deliver projects on time and within budget.</w:t>
      </w:r>
    </w:p>
    <w:p w:rsidR="00076DD6" w:rsidRPr="00076DD6" w:rsidRDefault="00076DD6" w:rsidP="00076DD6">
      <w:p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7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proofErr w:type="spellStart"/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Analyze</w:t>
      </w:r>
      <w:proofErr w:type="spellEnd"/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complex requirements: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Effectively gather,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>analyz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>e</w:t>
      </w:r>
      <w:proofErr w:type="spellEnd"/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>, and translate business requirements into technical specifications.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7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Design and implement scalable architectures: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Design and implement scalable and maintainable software architectures to meet evolving business needs.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7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Optimize performance: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Continuously optimize code and algorithms to improve performance and efficiency.</w:t>
      </w: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:rsidR="00076DD6" w:rsidRPr="00076DD6" w:rsidRDefault="00076DD6" w:rsidP="00076DD6">
      <w:pPr>
        <w:numPr>
          <w:ilvl w:val="0"/>
          <w:numId w:val="7"/>
        </w:numPr>
        <w:spacing w:line="240" w:lineRule="auto"/>
        <w:ind w:left="18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Troubleshoot and debug:</w:t>
      </w:r>
      <w:r w:rsidRPr="00076DD6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val="en-GB" w:eastAsia="en-GB"/>
        </w:rPr>
        <w:t xml:space="preserve"> Identify and resolve complex software issues quickly and effectively.</w:t>
      </w:r>
    </w:p>
    <w:p w:rsidR="00076DD6" w:rsidRDefault="00076DD6" w:rsidP="00076DD6">
      <w:pPr>
        <w:spacing w:line="240" w:lineRule="auto"/>
        <w:ind w:left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</w:p>
    <w:p w:rsidR="00076DD6" w:rsidRDefault="00076DD6" w:rsidP="00076DD6">
      <w:pPr>
        <w:spacing w:line="240" w:lineRule="auto"/>
        <w:ind w:left="180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</w:pPr>
    </w:p>
    <w:p w:rsidR="00076DD6" w:rsidRPr="00076DD6" w:rsidRDefault="00076DD6" w:rsidP="00076DD6">
      <w:pPr>
        <w:spacing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 w:rsidRPr="00076DD6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val="en-GB" w:eastAsia="en-GB"/>
        </w:rPr>
        <w:t>Excited to leverage my skills and experience to contribute to the growth and success of a forward-thinking organization.</w:t>
      </w:r>
    </w:p>
    <w:p w:rsidR="00E772A2" w:rsidRDefault="00076DD6">
      <w:pPr>
        <w:pStyle w:val="Heading1"/>
      </w:pPr>
      <w:r>
        <w:t>Skills</w:t>
      </w:r>
    </w:p>
    <w:p w:rsidR="00E772A2" w:rsidRDefault="00076DD6" w:rsidP="00076DD6">
      <w:pPr>
        <w:pStyle w:val="ListParagraph"/>
        <w:numPr>
          <w:ilvl w:val="0"/>
          <w:numId w:val="8"/>
        </w:numPr>
      </w:pPr>
      <w:r>
        <w:t>Configuration</w:t>
      </w:r>
    </w:p>
    <w:p w:rsidR="00076DD6" w:rsidRDefault="00076DD6" w:rsidP="00076DD6">
      <w:pPr>
        <w:pStyle w:val="ListParagraph"/>
        <w:numPr>
          <w:ilvl w:val="0"/>
          <w:numId w:val="8"/>
        </w:numPr>
      </w:pPr>
      <w:r>
        <w:t>Management</w:t>
      </w:r>
    </w:p>
    <w:p w:rsidR="00076DD6" w:rsidRDefault="00076DD6" w:rsidP="00076DD6">
      <w:pPr>
        <w:pStyle w:val="ListParagraph"/>
        <w:numPr>
          <w:ilvl w:val="0"/>
          <w:numId w:val="8"/>
        </w:numPr>
      </w:pPr>
      <w:r>
        <w:t>Coding</w:t>
      </w:r>
    </w:p>
    <w:p w:rsidR="00076DD6" w:rsidRDefault="00076DD6" w:rsidP="00076DD6">
      <w:pPr>
        <w:pStyle w:val="ListParagraph"/>
        <w:numPr>
          <w:ilvl w:val="0"/>
          <w:numId w:val="8"/>
        </w:numPr>
      </w:pPr>
      <w:r>
        <w:t>Models</w:t>
      </w:r>
    </w:p>
    <w:p w:rsidR="00E772A2" w:rsidRDefault="00076DD6">
      <w:pPr>
        <w:pStyle w:val="Heading1"/>
      </w:pPr>
      <w:r>
        <w:t>Projects</w:t>
      </w:r>
    </w:p>
    <w:p w:rsidR="00E772A2" w:rsidRDefault="00076DD6" w:rsidP="00076DD6">
      <w:pPr>
        <w:pStyle w:val="ListParagraph"/>
        <w:numPr>
          <w:ilvl w:val="0"/>
          <w:numId w:val="9"/>
        </w:numPr>
      </w:pPr>
      <w:r>
        <w:t>gg/</w:t>
      </w:r>
      <w:proofErr w:type="spellStart"/>
      <w:r>
        <w:t>hyshsmp</w:t>
      </w:r>
      <w:proofErr w:type="spellEnd"/>
    </w:p>
    <w:p w:rsidR="00076DD6" w:rsidRDefault="00076DD6" w:rsidP="00076DD6">
      <w:pPr>
        <w:pStyle w:val="ListParagraph"/>
        <w:numPr>
          <w:ilvl w:val="0"/>
          <w:numId w:val="9"/>
        </w:numPr>
      </w:pPr>
      <w:r>
        <w:t>gg/</w:t>
      </w:r>
      <w:proofErr w:type="spellStart"/>
      <w:r>
        <w:t>mangosmp</w:t>
      </w:r>
      <w:proofErr w:type="spellEnd"/>
    </w:p>
    <w:p w:rsidR="00076DD6" w:rsidRDefault="00076DD6" w:rsidP="00076DD6">
      <w:pPr>
        <w:pStyle w:val="ListParagraph"/>
        <w:numPr>
          <w:ilvl w:val="0"/>
          <w:numId w:val="9"/>
        </w:numPr>
      </w:pPr>
      <w:r>
        <w:t>gg/</w:t>
      </w:r>
      <w:proofErr w:type="spellStart"/>
      <w:r>
        <w:t>plutonode</w:t>
      </w:r>
      <w:proofErr w:type="spellEnd"/>
    </w:p>
    <w:sectPr w:rsidR="00076DD6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5F3" w:rsidRDefault="00A455F3">
      <w:pPr>
        <w:spacing w:line="240" w:lineRule="auto"/>
      </w:pPr>
      <w:r>
        <w:separator/>
      </w:r>
    </w:p>
  </w:endnote>
  <w:endnote w:type="continuationSeparator" w:id="0">
    <w:p w:rsidR="00A455F3" w:rsidRDefault="00A45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:rsidR="00E772A2" w:rsidRDefault="00A455F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6D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5F3" w:rsidRDefault="00A455F3">
      <w:pPr>
        <w:spacing w:line="240" w:lineRule="auto"/>
      </w:pPr>
      <w:r>
        <w:separator/>
      </w:r>
    </w:p>
  </w:footnote>
  <w:footnote w:type="continuationSeparator" w:id="0">
    <w:p w:rsidR="00A455F3" w:rsidRDefault="00A45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2A2" w:rsidRDefault="00A455F3">
    <w:pPr>
      <w:pStyle w:val="Titl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40DD012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+6mMEA&#10;AADbAAAADwAAAGRycy9kb3ducmV2LnhtbESPQYvCMBSE7wv+h/AEb2uqB1mrUURc2IsHjQePj+TZ&#10;VpuX0kRb/70RFjwOM/MNs1z3rhYPakPlWcFknIEgNt5WXCg46d/vHxAhIlusPZOCJwVYrwZfS8yt&#10;7/hAj2MsRIJwyFFBGWOTSxlMSQ7D2DfEybv41mFMsi2kbbFLcFfLaZbNpMOK00KJDW1LMrfj3Skw&#10;PL9qvz1dtDR6353v111z0EqNhv1mASJSHz/h//afVTCdwPtL+g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fupjBAAAA2wAAAA8AAAAAAAAAAAAAAAAAmAIAAGRycy9kb3du&#10;cmV2LnhtbFBLBQYAAAAABAAEAPUAAACGAw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70cQA&#10;AADbAAAADwAAAGRycy9kb3ducmV2LnhtbESPQWvCQBSE70L/w/IKvYhuzKFIdBUpFFpPNXrQ2zP7&#10;TKLZt9vsVpN/3xUEj8PMfMPMl51pxJVaX1tWMBknIIgLq2suFey2n6MpCB+QNTaWSUFPHpaLl8Ec&#10;M21vvKFrHkoRIewzVFCF4DIpfVGRQT+2jjh6J9saDFG2pdQt3iLcNDJNkndpsOa4UKGjj4qKS/5n&#10;FBzd2qxzN+y/+/3G7H8PP5OzK5V6e+1WMxCBuvAMP9pfWkGawv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z+9HEAAAA2w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DoMQA&#10;AADbAAAADwAAAGRycy9kb3ducmV2LnhtbESPQWvCQBSE7wX/w/IEb3UTW4qmriFICx68VKXnl+wz&#10;Ce6+TbJbjf/eLRR6HGbmG2adj9aIKw2+dawgnScgiCunW64VnI6fz0sQPiBrNI5JwZ085JvJ0xoz&#10;7W78RddDqEWEsM9QQRNCl0npq4Ys+rnriKN3doPFEOVQSz3gLcKtkYskeZMWW44LDXa0bai6HH6s&#10;gvLc74t+tSrbD1/uX78rY5bHVKnZdCzeQQQaw3/4r73TChYv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gw6DEAAAA2wAAAA8AAAAAAAAAAAAAAAAAmAIAAGRycy9k&#10;b3ducmV2LnhtbFBLBQYAAAAABAAEAPUAAACJAw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E772A2" w:rsidRDefault="00A455F3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E772A2" w:rsidRDefault="00A455F3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D6" w:rsidRDefault="00A455F3" w:rsidP="00076DD6">
    <w:pPr>
      <w:pStyle w:val="Titl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4E0D081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D7b8A&#10;AADaAAAADwAAAGRycy9kb3ducmV2LnhtbERPTYvCMBC9C/sfwizszabrQbQaRWSFvXjQePA4JGNb&#10;bSalibb77zeC4Gl4vM9ZrgfXiAd1ofas4DvLQRAbb2suFZz0bjwDESKyxcYzKfijAOvVx2iJhfU9&#10;H+hxjKVIIRwKVFDF2BZSBlORw5D5ljhxF985jAl2pbQd9incNXKS51PpsObUUGFL24rM7Xh3CgzP&#10;r9pvTxctjd735/v1pz1opb4+h80CRKQhvsUv969N8+H5yvPK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ucPtvwAAANoAAAAPAAAAAAAAAAAAAAAAAJgCAABkcnMvZG93bnJl&#10;di54bWxQSwUGAAAAAAQABAD1AAAAhAM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+UK8QA&#10;AADaAAAADwAAAGRycy9kb3ducmV2LnhtbESPQWvCQBSE70L/w/IKvYhu9FAkdRNKoWA91eghvT2z&#10;r0na7Ns1u9Xk33cFweMwM98w63wwnThT71vLChbzBARxZXXLtYLD/n22AuEDssbOMikYyUOePUzW&#10;mGp74R2di1CLCGGfooImBJdK6auGDPq5dcTR+7a9wRBlX0vd4yXCTSeXSfIsDbYcFxp09NZQ9Vv8&#10;GQVHtzXbwk3Hj7HcmfL09bn4cbVST4/D6wuIQEO4h2/tjVawhOuVe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vlCvEAAAA2gAAAA8AAAAAAAAAAAAAAAAAmAIAAGRycy9k&#10;b3ducmV2LnhtbFBLBQYAAAAABAAEAPUAAACJAw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y8cAA&#10;AADbAAAADwAAAGRycy9kb3ducmV2LnhtbERPS4vCMBC+C/sfwgjebFpZRLtGkcWFPXjxwZ6nzdgW&#10;k0ltslr/vREEb/PxPWex6q0RV+p841hBlqQgiEunG64UHA8/4xkIH5A1Gsek4E4eVsuPwQJz7W68&#10;o+s+VCKGsM9RQR1Cm0vpy5os+sS1xJE7uc5iiLCrpO7wFsOtkZM0nUqLDceGGlv6rqk87/+tguJ0&#10;2a4v83nRbHyx/fwrjZkdMqVGw379BSJQH97il/tXx/kZPH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Iy8cAAAADbAAAADwAAAAAAAAAAAAAAAACYAgAAZHJzL2Rvd25y&#10;ZXYueG1sUEsFBgAAAAAEAAQA9QAAAIUDAAAAAA==&#10;" filled="f" strokecolor="#bfbfbf [2412]" strokeweight=".25pt"/>
              <w10:wrap anchorx="page" anchory="page"/>
              <w10:anchorlock/>
            </v:group>
          </w:pict>
        </mc:Fallback>
      </mc:AlternateContent>
    </w:r>
  </w:p>
  <w:p w:rsidR="00E772A2" w:rsidRDefault="00E772A2">
    <w:pPr>
      <w:pStyle w:val="ContactInf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0DF8"/>
    <w:multiLevelType w:val="hybridMultilevel"/>
    <w:tmpl w:val="4DFE6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50027"/>
    <w:multiLevelType w:val="multilevel"/>
    <w:tmpl w:val="EA78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A0E82"/>
    <w:multiLevelType w:val="multilevel"/>
    <w:tmpl w:val="711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4458D"/>
    <w:multiLevelType w:val="hybridMultilevel"/>
    <w:tmpl w:val="C7242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D6"/>
    <w:rsid w:val="00076DD6"/>
    <w:rsid w:val="00A455F3"/>
    <w:rsid w:val="00E7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1A4CB9-6192-4050-A9AA-56497A3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paragraph" w:styleId="ListParagraph">
    <w:name w:val="List Paragraph"/>
    <w:basedOn w:val="Normal"/>
    <w:uiPriority w:val="34"/>
    <w:unhideWhenUsed/>
    <w:rsid w:val="0007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rk\AppData\Roaming\Microsoft\Templates\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8"/>
    <w:rsid w:val="0018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9B803B80B0460393905DF4B68CDFD1">
    <w:name w:val="119B803B80B0460393905DF4B68CDFD1"/>
  </w:style>
  <w:style w:type="paragraph" w:customStyle="1" w:styleId="2E27A9404B7C4797A64EB4CA3F5A7412">
    <w:name w:val="2E27A9404B7C4797A64EB4CA3F5A7412"/>
  </w:style>
  <w:style w:type="paragraph" w:customStyle="1" w:styleId="2A96AFEE76D347EF960C7DFA5BB02DDF">
    <w:name w:val="2A96AFEE76D347EF960C7DFA5BB02DDF"/>
  </w:style>
  <w:style w:type="paragraph" w:customStyle="1" w:styleId="0D6A1BBDA8924B0E9DB5A8D3A9A69667">
    <w:name w:val="0D6A1BBDA8924B0E9DB5A8D3A9A69667"/>
  </w:style>
  <w:style w:type="paragraph" w:customStyle="1" w:styleId="D9A7CB0E4CF84982A4A2824A0AFC298F">
    <w:name w:val="D9A7CB0E4CF84982A4A2824A0AFC298F"/>
  </w:style>
  <w:style w:type="paragraph" w:customStyle="1" w:styleId="B7E5E8680E1843B69EA3D074E752A898">
    <w:name w:val="B7E5E8680E1843B69EA3D074E752A898"/>
  </w:style>
  <w:style w:type="paragraph" w:customStyle="1" w:styleId="81188D106287436F958EA71347C656D1">
    <w:name w:val="81188D106287436F958EA71347C656D1"/>
  </w:style>
  <w:style w:type="paragraph" w:customStyle="1" w:styleId="4DB8F45CB9254F87841CC27B3BD921FE">
    <w:name w:val="4DB8F45CB9254F87841CC27B3BD921FE"/>
  </w:style>
  <w:style w:type="paragraph" w:customStyle="1" w:styleId="CEF8B59E6F0D4416B1BC50F3B3DC3846">
    <w:name w:val="CEF8B59E6F0D4416B1BC50F3B3DC3846"/>
  </w:style>
  <w:style w:type="paragraph" w:customStyle="1" w:styleId="6437DFCEA618486D813EAE683EB2B450">
    <w:name w:val="6437DFCEA618486D813EAE683EB2B450"/>
  </w:style>
  <w:style w:type="paragraph" w:customStyle="1" w:styleId="A800895C8A694FEFA4EA29020137FE89">
    <w:name w:val="A800895C8A694FEFA4EA29020137FE89"/>
  </w:style>
  <w:style w:type="paragraph" w:customStyle="1" w:styleId="2E355B1C9B6F427084E57FA3BAF02184">
    <w:name w:val="2E355B1C9B6F427084E57FA3BAF02184"/>
  </w:style>
  <w:style w:type="paragraph" w:customStyle="1" w:styleId="65A82145A50C49D39E6D013DB7CE1B54">
    <w:name w:val="65A82145A50C49D39E6D013DB7CE1B54"/>
  </w:style>
  <w:style w:type="paragraph" w:customStyle="1" w:styleId="9B8E9726D4A3405F99243A5455F7860F">
    <w:name w:val="9B8E9726D4A3405F99243A5455F7860F"/>
  </w:style>
  <w:style w:type="paragraph" w:customStyle="1" w:styleId="3868C690F00B4561BD5848B0A0C3CD6D">
    <w:name w:val="3868C690F00B4561BD5848B0A0C3CD6D"/>
  </w:style>
  <w:style w:type="paragraph" w:customStyle="1" w:styleId="90C3156F09294AAE8E06331AC46E4067">
    <w:name w:val="90C3156F09294AAE8E06331AC46E4067"/>
  </w:style>
  <w:style w:type="paragraph" w:customStyle="1" w:styleId="912C8ECC3DE640F2B40C2F485F015629">
    <w:name w:val="912C8ECC3DE640F2B40C2F485F0156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Kieran Boyle</dc:creator>
  <cp:keywords/>
  <cp:lastModifiedBy>Kieran Boyle</cp:lastModifiedBy>
  <cp:revision>1</cp:revision>
  <dcterms:created xsi:type="dcterms:W3CDTF">2023-11-07T21:57:00Z</dcterms:created>
  <dcterms:modified xsi:type="dcterms:W3CDTF">2023-11-07T22:02:00Z</dcterms:modified>
  <cp:version/>
</cp:coreProperties>
</file>